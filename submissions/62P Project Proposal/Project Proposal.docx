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lang w:val="en-AU" w:eastAsia="en-AU"/>
        </w:rPr>
        <w:br/>
      </w:r>
      <w:r w:rsidRPr="00AD0428">
        <w:rPr>
          <w:rFonts w:ascii="Arial" w:eastAsia="Times New Roman" w:hAnsi="Arial" w:cs="Arial"/>
          <w:lang w:val="en-AU" w:eastAsia="en-AU"/>
        </w:rPr>
        <w:br/>
      </w:r>
    </w:p>
    <w:p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begin"/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instrText xml:space="preserve"> INCLUDEPICTURE "https://lh4.googleusercontent.com/pa4lqmwY2d8bohb54nwRPqKLFCQoQX1gK5w_eHxPG5QIW4cmS5v2HLm4JTvqIY3SadNBJiauThmsFvea95YWKRlaoqWdLr2qCx3rgK2cGA7v8iMiQCfnm8btA_z_E-OZgycde8S4" \* MERGEFORMATINET </w:instrText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separate"/>
      </w:r>
      <w:r w:rsidRPr="00AD0428">
        <w:rPr>
          <w:rFonts w:ascii="Arial" w:eastAsia="Times New Roman" w:hAnsi="Arial" w:cs="Arial"/>
          <w:noProof/>
          <w:color w:val="000000"/>
          <w:sz w:val="20"/>
          <w:szCs w:val="20"/>
          <w:lang w:val="en-AU" w:eastAsia="en-AU"/>
        </w:rPr>
        <w:drawing>
          <wp:inline distT="0" distB="0" distL="0" distR="0">
            <wp:extent cx="1792605" cy="1792605"/>
            <wp:effectExtent l="0" t="0" r="0" b="0"/>
            <wp:docPr id="1" name="Picture 1" descr="https://lh4.googleusercontent.com/pa4lqmwY2d8bohb54nwRPqKLFCQoQX1gK5w_eHxPG5QIW4cmS5v2HLm4JTvqIY3SadNBJiauThmsFvea95YWKRlaoqWdLr2qCx3rgK2cGA7v8iMiQCfnm8btA_z_E-OZgycde8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a4lqmwY2d8bohb54nwRPqKLFCQoQX1gK5w_eHxPG5QIW4cmS5v2HLm4JTvqIY3SadNBJiauThmsFvea95YWKRlaoqWdLr2qCx3rgK2cGA7v8iMiQCfnm8btA_z_E-OZgycde8S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428">
        <w:rPr>
          <w:rFonts w:ascii="Arial" w:eastAsia="Times New Roman" w:hAnsi="Arial" w:cs="Arial"/>
          <w:color w:val="000000"/>
          <w:sz w:val="20"/>
          <w:szCs w:val="20"/>
          <w:lang w:val="en-AU" w:eastAsia="en-AU"/>
        </w:rPr>
        <w:fldChar w:fldCharType="end"/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jc w:val="center"/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8"/>
          <w:szCs w:val="28"/>
          <w:lang w:val="en-AU" w:eastAsia="en-AU"/>
        </w:rPr>
        <w:t xml:space="preserve">Deakin University </w:t>
      </w:r>
    </w:p>
    <w:p w:rsidR="00AD0428" w:rsidRPr="00AD0428" w:rsidRDefault="00AD0428" w:rsidP="00AD0428">
      <w:pPr>
        <w:spacing w:after="240"/>
        <w:rPr>
          <w:rFonts w:ascii="Arial" w:eastAsia="Times New Roman" w:hAnsi="Arial" w:cs="Arial"/>
          <w:lang w:val="en-AU" w:eastAsia="en-AU"/>
        </w:rPr>
      </w:pPr>
    </w:p>
    <w:p w:rsidR="00AD0428" w:rsidRPr="00E22AAC" w:rsidRDefault="00AD0428" w:rsidP="005727CD">
      <w:pPr>
        <w:pStyle w:val="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color w:val="808080" w:themeColor="background1" w:themeShade="80"/>
        </w:rPr>
        <w:t>Project</w:t>
      </w:r>
      <w:r w:rsidRPr="00E22AAC">
        <w:rPr>
          <w:rFonts w:eastAsia="Times New Roman"/>
          <w:color w:val="808080" w:themeColor="background1" w:themeShade="80"/>
          <w:lang w:val="en-AU" w:eastAsia="en-AU"/>
        </w:rPr>
        <w:t xml:space="preserve"> Title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b/>
          <w:bCs/>
          <w:color w:val="000000"/>
          <w:sz w:val="48"/>
          <w:szCs w:val="48"/>
          <w:lang w:val="en-AU" w:eastAsia="en-AU"/>
        </w:rPr>
        <w:t xml:space="preserve">  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48"/>
          <w:szCs w:val="48"/>
          <w:lang w:val="en-AU" w:eastAsia="en-AU"/>
        </w:rPr>
        <w:t xml:space="preserve">Project </w:t>
      </w:r>
      <w:r w:rsidR="004D4B26">
        <w:rPr>
          <w:rFonts w:eastAsia="Times New Roman" w:cs="Arial"/>
          <w:color w:val="000000"/>
          <w:sz w:val="48"/>
          <w:szCs w:val="48"/>
          <w:lang w:val="en-AU" w:eastAsia="en-AU"/>
        </w:rPr>
        <w:t>Proposal</w:t>
      </w: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</w:p>
    <w:p w:rsidR="00AD0428" w:rsidRPr="00AD0428" w:rsidRDefault="00AD0428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>Project Sponsor</w:t>
      </w:r>
    </w:p>
    <w:p w:rsidR="001E5D16" w:rsidRPr="001E5D16" w:rsidRDefault="001E5D16" w:rsidP="001E5D16">
      <w:pPr>
        <w:pStyle w:val="Subtitle"/>
        <w:rPr>
          <w:bCs/>
          <w:color w:val="808080" w:themeColor="background1" w:themeShade="80"/>
        </w:rPr>
      </w:pPr>
      <w:r w:rsidRPr="001E5D16">
        <w:rPr>
          <w:rFonts w:eastAsia="Times New Roman"/>
          <w:color w:val="808080" w:themeColor="background1" w:themeShade="80"/>
          <w:lang w:eastAsia="en-AU"/>
        </w:rPr>
        <w:t>Software Engineering 2</w:t>
      </w:r>
      <w:r>
        <w:rPr>
          <w:rFonts w:eastAsia="Times New Roman"/>
          <w:color w:val="808080" w:themeColor="background1" w:themeShade="80"/>
          <w:lang w:eastAsia="en-AU"/>
        </w:rPr>
        <w:t xml:space="preserve"> Unit Chair</w:t>
      </w:r>
      <w:r w:rsidR="00AD0428"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Pr="001E5D16">
        <w:rPr>
          <w:bCs/>
          <w:color w:val="808080" w:themeColor="background1" w:themeShade="80"/>
        </w:rPr>
        <w:t>Dr Kevin Lee</w:t>
      </w:r>
    </w:p>
    <w:p w:rsidR="00AD0428" w:rsidRPr="00AD0428" w:rsidRDefault="00AD0428" w:rsidP="005727CD">
      <w:pPr>
        <w:pStyle w:val="Subtitle"/>
        <w:rPr>
          <w:rFonts w:eastAsia="Times New Roman"/>
          <w:lang w:val="en-AU" w:eastAsia="en-AU"/>
        </w:rPr>
      </w:pPr>
      <w:bookmarkStart w:id="0" w:name="_GoBack"/>
      <w:bookmarkEnd w:id="0"/>
    </w:p>
    <w:p w:rsidR="005727CD" w:rsidRPr="00AD0428" w:rsidRDefault="005727CD" w:rsidP="005727CD">
      <w:pPr>
        <w:pStyle w:val="Title"/>
        <w:rPr>
          <w:rFonts w:eastAsia="Times New Roman" w:cs="Arial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32"/>
          <w:lang w:val="en-AU" w:eastAsia="en-AU"/>
        </w:rPr>
        <w:t xml:space="preserve">Project </w:t>
      </w:r>
      <w:r>
        <w:rPr>
          <w:rFonts w:eastAsia="Times New Roman" w:cs="Arial"/>
          <w:color w:val="000000"/>
          <w:sz w:val="32"/>
          <w:szCs w:val="32"/>
          <w:lang w:val="en-AU" w:eastAsia="en-AU"/>
        </w:rPr>
        <w:t>Team</w:t>
      </w:r>
    </w:p>
    <w:p w:rsidR="005727CD" w:rsidRPr="00E22AAC" w:rsidRDefault="005727CD" w:rsidP="005727CD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E22AAC">
        <w:rPr>
          <w:rFonts w:eastAsia="Times New Roman"/>
          <w:color w:val="808080" w:themeColor="background1" w:themeShade="80"/>
          <w:lang w:val="en-AU" w:eastAsia="en-AU"/>
        </w:rPr>
        <w:t>Team #</w:t>
      </w:r>
    </w:p>
    <w:p w:rsidR="005727CD" w:rsidRPr="00E22AAC" w:rsidRDefault="001E5D16" w:rsidP="001E5D16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1E5D16">
        <w:rPr>
          <w:rFonts w:eastAsia="Times New Roman"/>
          <w:color w:val="808080" w:themeColor="background1" w:themeShade="80"/>
          <w:lang w:val="en-AU" w:eastAsia="en-AU"/>
        </w:rPr>
        <w:t>Bronte Jurgens</w:t>
      </w:r>
      <w:r w:rsidR="005727CD" w:rsidRPr="00E22AAC">
        <w:rPr>
          <w:rFonts w:eastAsia="Times New Roman"/>
          <w:color w:val="808080" w:themeColor="background1" w:themeShade="80"/>
          <w:lang w:val="en-AU" w:eastAsia="en-AU"/>
        </w:rPr>
        <w:t>, Student ID</w:t>
      </w:r>
    </w:p>
    <w:p w:rsidR="005727CD" w:rsidRPr="00E22AAC" w:rsidRDefault="001E5D16" w:rsidP="005727CD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1E5D16">
        <w:rPr>
          <w:rFonts w:eastAsia="Times New Roman"/>
          <w:color w:val="808080" w:themeColor="background1" w:themeShade="80"/>
          <w:lang w:val="en-AU" w:eastAsia="en-AU"/>
        </w:rPr>
        <w:t>Greg McIntyre</w:t>
      </w:r>
      <w:r w:rsidR="005727CD" w:rsidRPr="00E22AAC">
        <w:rPr>
          <w:rFonts w:eastAsia="Times New Roman"/>
          <w:color w:val="808080" w:themeColor="background1" w:themeShade="80"/>
          <w:lang w:val="en-AU" w:eastAsia="en-AU"/>
        </w:rPr>
        <w:t xml:space="preserve">, </w:t>
      </w:r>
      <w:r w:rsidRPr="001E5D16">
        <w:rPr>
          <w:rFonts w:eastAsia="Times New Roman"/>
          <w:color w:val="808080" w:themeColor="background1" w:themeShade="80"/>
          <w:lang w:eastAsia="en-AU"/>
        </w:rPr>
        <w:t>218356779</w:t>
      </w:r>
    </w:p>
    <w:p w:rsidR="005727CD" w:rsidRPr="00E22AAC" w:rsidRDefault="001E5D16" w:rsidP="001E5D16">
      <w:pPr>
        <w:pStyle w:val="Subtitle"/>
        <w:rPr>
          <w:rFonts w:eastAsia="Times New Roman"/>
          <w:color w:val="808080" w:themeColor="background1" w:themeShade="80"/>
          <w:lang w:val="en-AU" w:eastAsia="en-AU"/>
        </w:rPr>
      </w:pPr>
      <w:r w:rsidRPr="001E5D16">
        <w:rPr>
          <w:rFonts w:eastAsia="Times New Roman"/>
          <w:color w:val="808080" w:themeColor="background1" w:themeShade="80"/>
          <w:lang w:val="en-AU" w:eastAsia="en-AU"/>
        </w:rPr>
        <w:t>Sean Pain</w:t>
      </w:r>
      <w:r w:rsidR="005727CD" w:rsidRPr="00E22AAC">
        <w:rPr>
          <w:rFonts w:eastAsia="Times New Roman"/>
          <w:color w:val="808080" w:themeColor="background1" w:themeShade="80"/>
          <w:lang w:val="en-AU" w:eastAsia="en-AU"/>
        </w:rPr>
        <w:t>, Student ID</w:t>
      </w:r>
    </w:p>
    <w:p w:rsidR="00AD0428" w:rsidRPr="00AD0428" w:rsidRDefault="00AD0428" w:rsidP="005727CD">
      <w:pPr>
        <w:pStyle w:val="Subtitle"/>
        <w:rPr>
          <w:rFonts w:eastAsia="Times New Roman" w:cs="Arial"/>
          <w:lang w:val="en-AU" w:eastAsia="en-AU"/>
        </w:rPr>
      </w:pPr>
    </w:p>
    <w:p w:rsidR="00AD0428" w:rsidRPr="00AD0428" w:rsidRDefault="00AD0428" w:rsidP="005727CD">
      <w:pPr>
        <w:pStyle w:val="Subtitle"/>
        <w:rPr>
          <w:rFonts w:eastAsia="Times New Roman" w:cs="Arial"/>
          <w:sz w:val="16"/>
          <w:lang w:val="en-AU" w:eastAsia="en-AU"/>
        </w:rPr>
      </w:pPr>
      <w:r w:rsidRPr="00AD0428">
        <w:rPr>
          <w:rFonts w:eastAsia="Times New Roman" w:cs="Arial"/>
          <w:color w:val="000000"/>
          <w:sz w:val="32"/>
          <w:szCs w:val="48"/>
          <w:lang w:val="en-AU" w:eastAsia="en-AU"/>
        </w:rPr>
        <w:t>Document Version</w:t>
      </w:r>
      <w:r>
        <w:rPr>
          <w:rFonts w:eastAsia="Times New Roman" w:cs="Arial"/>
          <w:color w:val="000000"/>
          <w:sz w:val="32"/>
          <w:szCs w:val="48"/>
          <w:lang w:val="en-AU" w:eastAsia="en-AU"/>
        </w:rPr>
        <w:t xml:space="preserve"> </w:t>
      </w:r>
      <w:r w:rsidR="001E5D16">
        <w:rPr>
          <w:rFonts w:eastAsia="Times New Roman" w:cs="Arial"/>
          <w:color w:val="808080" w:themeColor="background1" w:themeShade="80"/>
          <w:sz w:val="32"/>
          <w:szCs w:val="48"/>
          <w:lang w:val="en-AU" w:eastAsia="en-AU"/>
        </w:rPr>
        <w:t>1.0</w:t>
      </w:r>
    </w:p>
    <w:p w:rsidR="00AD0428" w:rsidRDefault="00AD0428">
      <w:pPr>
        <w:rPr>
          <w:rFonts w:ascii="Arial" w:eastAsia="Times New Roman" w:hAnsi="Arial" w:cs="Arial"/>
          <w:color w:val="000000"/>
          <w:sz w:val="32"/>
          <w:szCs w:val="32"/>
          <w:lang w:val="en-AU" w:eastAsia="en-AU"/>
        </w:rPr>
      </w:pPr>
    </w:p>
    <w:p w:rsidR="005727CD" w:rsidRDefault="005727CD">
      <w:pPr>
        <w:rPr>
          <w:rFonts w:ascii="Arial" w:eastAsia="Times New Roman" w:hAnsi="Arial" w:cstheme="majorBidi"/>
          <w:b/>
          <w:color w:val="000000" w:themeColor="text1"/>
          <w:sz w:val="36"/>
          <w:szCs w:val="32"/>
          <w:lang w:val="en-AU" w:eastAsia="en-AU"/>
        </w:rPr>
      </w:pPr>
      <w:r>
        <w:br w:type="page"/>
      </w:r>
    </w:p>
    <w:p w:rsidR="00547FAB" w:rsidRDefault="00B80427" w:rsidP="00AD0428">
      <w:pPr>
        <w:pStyle w:val="Heading1"/>
      </w:pPr>
      <w:r>
        <w:lastRenderedPageBreak/>
        <w:t xml:space="preserve">Document </w:t>
      </w:r>
      <w:r w:rsidR="00E21087">
        <w:t>Revi</w:t>
      </w:r>
      <w:r>
        <w:t>sion</w:t>
      </w:r>
      <w:r w:rsidR="00E21087"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031"/>
        <w:gridCol w:w="1237"/>
        <w:gridCol w:w="2325"/>
        <w:gridCol w:w="1502"/>
        <w:gridCol w:w="1502"/>
      </w:tblGrid>
      <w:tr w:rsidR="00547FAB" w:rsidRP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Date</w:t>
            </w: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Editor</w:t>
            </w: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Reason</w:t>
            </w: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Supervisor Signature</w:t>
            </w: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b/>
                <w:sz w:val="22"/>
              </w:rPr>
            </w:pPr>
            <w:r w:rsidRPr="00547FAB">
              <w:rPr>
                <w:rFonts w:ascii="Arial" w:hAnsi="Arial" w:cs="Arial"/>
                <w:b/>
                <w:sz w:val="22"/>
              </w:rPr>
              <w:t>Client Signature</w:t>
            </w:r>
          </w:p>
        </w:tc>
      </w:tr>
      <w:tr w:rsidR="00E22AAC" w:rsidRPr="00E22AAC" w:rsidTr="00547FAB">
        <w:tc>
          <w:tcPr>
            <w:tcW w:w="1413" w:type="dxa"/>
          </w:tcPr>
          <w:p w:rsidR="00547FAB" w:rsidRPr="00E22AAC" w:rsidRDefault="00547FAB" w:rsidP="00547FAB">
            <w:pPr>
              <w:rPr>
                <w:rFonts w:ascii="Lucida Console" w:hAnsi="Lucida Console" w:cs="Arial"/>
                <w:color w:val="808080" w:themeColor="background1" w:themeShade="80"/>
                <w:sz w:val="18"/>
              </w:rPr>
            </w:pPr>
            <w:r w:rsidRPr="00E22AAC">
              <w:rPr>
                <w:rFonts w:ascii="Lucida Console" w:hAnsi="Lucida Console" w:cs="Arial"/>
                <w:color w:val="808080" w:themeColor="background1" w:themeShade="80"/>
                <w:sz w:val="18"/>
              </w:rPr>
              <w:t>22-02-2018</w:t>
            </w:r>
          </w:p>
        </w:tc>
        <w:tc>
          <w:tcPr>
            <w:tcW w:w="1031" w:type="dxa"/>
          </w:tcPr>
          <w:p w:rsidR="00547FAB" w:rsidRPr="00E22AAC" w:rsidRDefault="00547FAB" w:rsidP="00547FAB">
            <w:pPr>
              <w:rPr>
                <w:rFonts w:ascii="Lucida Console" w:hAnsi="Lucida Console" w:cs="Arial"/>
                <w:color w:val="808080" w:themeColor="background1" w:themeShade="80"/>
                <w:sz w:val="18"/>
              </w:rPr>
            </w:pPr>
            <w:proofErr w:type="spellStart"/>
            <w:r w:rsidRPr="00E22AAC">
              <w:rPr>
                <w:rFonts w:ascii="Lucida Console" w:hAnsi="Lucida Console" w:cs="Arial"/>
                <w:color w:val="808080" w:themeColor="background1" w:themeShade="80"/>
                <w:sz w:val="18"/>
              </w:rPr>
              <w:t>x.x</w:t>
            </w:r>
            <w:proofErr w:type="spellEnd"/>
          </w:p>
        </w:tc>
        <w:tc>
          <w:tcPr>
            <w:tcW w:w="1237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Name of person who edited this document</w:t>
            </w:r>
          </w:p>
        </w:tc>
        <w:tc>
          <w:tcPr>
            <w:tcW w:w="2325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 xml:space="preserve">Why this document was edited, </w:t>
            </w:r>
            <w:proofErr w:type="spellStart"/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eg</w:t>
            </w:r>
            <w:proofErr w:type="spellEnd"/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 xml:space="preserve"> scope change, etc</w:t>
            </w:r>
          </w:p>
        </w:tc>
        <w:tc>
          <w:tcPr>
            <w:tcW w:w="1502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Supervisor signature to indicate approval</w:t>
            </w:r>
          </w:p>
        </w:tc>
        <w:tc>
          <w:tcPr>
            <w:tcW w:w="1502" w:type="dxa"/>
          </w:tcPr>
          <w:p w:rsidR="00547FAB" w:rsidRPr="00E22AAC" w:rsidRDefault="00547FAB" w:rsidP="00547FAB">
            <w:pPr>
              <w:rPr>
                <w:rFonts w:ascii="Arial" w:hAnsi="Arial" w:cs="Arial"/>
                <w:color w:val="808080" w:themeColor="background1" w:themeShade="80"/>
                <w:sz w:val="22"/>
              </w:rPr>
            </w:pPr>
            <w:r w:rsidRPr="00E22AAC">
              <w:rPr>
                <w:rFonts w:ascii="Arial" w:hAnsi="Arial" w:cs="Arial"/>
                <w:color w:val="808080" w:themeColor="background1" w:themeShade="80"/>
                <w:sz w:val="22"/>
              </w:rPr>
              <w:t>Client signature to indicate approval</w:t>
            </w: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  <w:tr w:rsidR="00547FAB" w:rsidTr="00547FAB">
        <w:tc>
          <w:tcPr>
            <w:tcW w:w="1413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031" w:type="dxa"/>
          </w:tcPr>
          <w:p w:rsidR="00547FAB" w:rsidRPr="00547FAB" w:rsidRDefault="00547FAB" w:rsidP="00547FAB">
            <w:pPr>
              <w:rPr>
                <w:rFonts w:ascii="Lucida Console" w:hAnsi="Lucida Console" w:cs="Arial"/>
                <w:sz w:val="18"/>
              </w:rPr>
            </w:pPr>
          </w:p>
        </w:tc>
        <w:tc>
          <w:tcPr>
            <w:tcW w:w="1237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25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2" w:type="dxa"/>
          </w:tcPr>
          <w:p w:rsidR="00547FAB" w:rsidRPr="00547FAB" w:rsidRDefault="00547FAB" w:rsidP="00547FAB">
            <w:pPr>
              <w:rPr>
                <w:rFonts w:ascii="Arial" w:hAnsi="Arial" w:cs="Arial"/>
                <w:sz w:val="22"/>
              </w:rPr>
            </w:pPr>
          </w:p>
        </w:tc>
      </w:tr>
    </w:tbl>
    <w:p w:rsidR="00AD0428" w:rsidRPr="00AD0428" w:rsidRDefault="005727CD" w:rsidP="00AD0428">
      <w:pPr>
        <w:pStyle w:val="Heading1"/>
      </w:pPr>
      <w:r>
        <w:br w:type="column"/>
      </w:r>
      <w:r w:rsidR="00AD0428" w:rsidRPr="00AD0428">
        <w:lastRenderedPageBreak/>
        <w:t>Motivation / Problem Description</w:t>
      </w:r>
    </w:p>
    <w:p w:rsid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Justify the problem and why we are undertaking this project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Briefly talk about the problem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Briefly talk about the vision of this project – the ultimate goal. What would be the main outcome(s) of the project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How this project would be different from what is existing, if any.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These are advisory points only, feel free to cover all, some, add new points to cover, etc. Same for all heading/points in the below sections.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AD0428" w:rsidRDefault="00AD0428" w:rsidP="00AD0428">
      <w:pPr>
        <w:pStyle w:val="Heading1"/>
      </w:pPr>
      <w:r w:rsidRPr="00AD0428">
        <w:t>Context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Background of the problem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Current state-of-the-art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Gaps/Problems in current solutions</w:t>
      </w:r>
    </w:p>
    <w:p w:rsidR="004A645E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 xml:space="preserve">Factors contributing to the problem </w:t>
      </w:r>
    </w:p>
    <w:p w:rsidR="00AD0428" w:rsidRPr="004A645E" w:rsidRDefault="004A645E" w:rsidP="004A645E">
      <w:pPr>
        <w:pStyle w:val="ListParagraph"/>
        <w:numPr>
          <w:ilvl w:val="0"/>
          <w:numId w:val="15"/>
        </w:numPr>
        <w:jc w:val="both"/>
        <w:rPr>
          <w:color w:val="7F7F7F" w:themeColor="text1" w:themeTint="80"/>
          <w:lang w:val="en-AU" w:eastAsia="en-AU"/>
        </w:rPr>
      </w:pPr>
      <w:r w:rsidRPr="004A645E">
        <w:rPr>
          <w:color w:val="7F7F7F" w:themeColor="text1" w:themeTint="80"/>
          <w:lang w:val="en-AU" w:eastAsia="en-AU"/>
        </w:rPr>
        <w:t>What else you need to tell us?</w:t>
      </w:r>
    </w:p>
    <w:p w:rsidR="00AD0428" w:rsidRPr="00AD0428" w:rsidRDefault="00AD0428" w:rsidP="00AD0428">
      <w:pPr>
        <w:pStyle w:val="Heading1"/>
      </w:pPr>
      <w:r w:rsidRPr="00AD0428">
        <w:t>Value Proposition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What are the benefits of adopting this solution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in terms of: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Commercial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Social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Technological</w:t>
      </w:r>
    </w:p>
    <w:p w:rsidR="00AD0428" w:rsidRPr="00AD0428" w:rsidRDefault="00AD0428" w:rsidP="00AD0428">
      <w:pPr>
        <w:pStyle w:val="ListParagraph"/>
        <w:numPr>
          <w:ilvl w:val="1"/>
          <w:numId w:val="15"/>
        </w:num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Operational</w:t>
      </w:r>
    </w:p>
    <w:p w:rsidR="00AD0428" w:rsidRPr="00AD0428" w:rsidRDefault="00AD0428" w:rsidP="00AD0428">
      <w:pPr>
        <w:pStyle w:val="Heading1"/>
      </w:pPr>
      <w:r w:rsidRPr="00AD0428">
        <w:t>Core Idea/User Stories/Requirements</w:t>
      </w:r>
    </w:p>
    <w:p w:rsidR="00AD0428" w:rsidRDefault="00AD0428" w:rsidP="00AD0428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What is the core idea of your solution? </w:t>
      </w:r>
      <w:proofErr w:type="spellStart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Eg</w:t>
      </w:r>
      <w:proofErr w:type="spellEnd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use Natural Language Processing to automate document summarisation, use a chatbot to assess a user’s understanding of the subject matter, etc</w:t>
      </w:r>
    </w:p>
    <w:p w:rsidR="00AD0428" w:rsidRPr="00AD0428" w:rsidRDefault="00AD0428" w:rsidP="00AD0428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</w:p>
    <w:p w:rsidR="00AD0428" w:rsidRPr="00AD0428" w:rsidRDefault="00AD0428" w:rsidP="00AD0428">
      <w:pPr>
        <w:pStyle w:val="Heading1"/>
      </w:pPr>
      <w:r w:rsidRPr="00AD0428">
        <w:t>Target Deliverables</w:t>
      </w:r>
    </w:p>
    <w:p w:rsidR="00AD0428" w:rsidRDefault="00AD0428" w:rsidP="00AD0428">
      <w:pPr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>The following goals have been identified as dependencies that need to be addressed early in the life cycle of the project.</w:t>
      </w:r>
    </w:p>
    <w:p w:rsidR="004A645E" w:rsidRPr="00AD0428" w:rsidRDefault="004A645E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4A645E" w:rsidRDefault="004A645E" w:rsidP="004A645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 xml:space="preserve">A something </w:t>
      </w:r>
      <w:proofErr w:type="spellStart"/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something</w:t>
      </w:r>
      <w:proofErr w:type="spellEnd"/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 xml:space="preserve"> that: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Does this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And this too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And that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And this</w:t>
      </w:r>
    </w:p>
    <w:p w:rsidR="004A645E" w:rsidRPr="004A645E" w:rsidRDefault="004A645E" w:rsidP="004A645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A thingy encapsulating: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Stuff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Hopes</w:t>
      </w:r>
    </w:p>
    <w:p w:rsidR="004A645E" w:rsidRPr="004A645E" w:rsidRDefault="004A645E" w:rsidP="004A645E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lang w:val="en-AU" w:eastAsia="en-AU"/>
        </w:rPr>
        <w:t>Dreams</w:t>
      </w:r>
    </w:p>
    <w:p w:rsidR="004A645E" w:rsidRPr="004A645E" w:rsidRDefault="004A645E" w:rsidP="004A645E">
      <w:pPr>
        <w:pStyle w:val="ListParagraph"/>
        <w:ind w:left="1440"/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jc w:val="both"/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 xml:space="preserve">Notes: </w:t>
      </w:r>
    </w:p>
    <w:p w:rsidR="00AD0428" w:rsidRPr="00AD0428" w:rsidRDefault="00AD0428" w:rsidP="00AD0428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>I</w:t>
      </w:r>
      <w:r w:rsidR="004A645E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>f any</w:t>
      </w:r>
      <w:r w:rsidRPr="00AD0428">
        <w:rPr>
          <w:rFonts w:ascii="Arial" w:eastAsia="Times New Roman" w:hAnsi="Arial" w:cs="Arial"/>
          <w:i/>
          <w:iCs/>
          <w:color w:val="7F7F7F" w:themeColor="text1" w:themeTint="80"/>
          <w:sz w:val="22"/>
          <w:szCs w:val="22"/>
          <w:lang w:val="en-AU" w:eastAsia="en-AU"/>
        </w:rPr>
        <w:t>.</w:t>
      </w:r>
    </w:p>
    <w:p w:rsidR="004A645E" w:rsidRDefault="004A645E" w:rsidP="00AD0428">
      <w:pPr>
        <w:pStyle w:val="Heading1"/>
      </w:pPr>
    </w:p>
    <w:p w:rsidR="00AD0428" w:rsidRPr="00AD0428" w:rsidRDefault="00AD0428" w:rsidP="00AD0428">
      <w:pPr>
        <w:pStyle w:val="Heading1"/>
      </w:pPr>
      <w:r w:rsidRPr="00AD0428">
        <w:t>Roadmap</w:t>
      </w:r>
    </w:p>
    <w:p w:rsidR="004A645E" w:rsidRPr="004A645E" w:rsidRDefault="004A645E" w:rsidP="004A645E">
      <w:pPr>
        <w:rPr>
          <w:rFonts w:ascii="Arial" w:hAnsi="Arial" w:cs="Arial"/>
          <w:sz w:val="22"/>
          <w:szCs w:val="22"/>
        </w:rPr>
      </w:pPr>
      <w:r w:rsidRPr="004A645E">
        <w:rPr>
          <w:rFonts w:ascii="Arial" w:hAnsi="Arial" w:cs="Arial"/>
          <w:sz w:val="22"/>
          <w:szCs w:val="22"/>
        </w:rPr>
        <w:t>The roadmap</w:t>
      </w:r>
      <w:r>
        <w:rPr>
          <w:rFonts w:ascii="Arial" w:hAnsi="Arial" w:cs="Arial"/>
          <w:sz w:val="22"/>
          <w:szCs w:val="22"/>
        </w:rPr>
        <w:t xml:space="preserve"> to the execution and delivery of this project is detailed subsequently.</w:t>
      </w:r>
    </w:p>
    <w:p w:rsidR="004A645E" w:rsidRPr="00AD0428" w:rsidRDefault="004A645E" w:rsidP="004A645E">
      <w:pPr>
        <w:pStyle w:val="Heading2"/>
      </w:pPr>
      <w:r w:rsidRPr="00AD0428">
        <w:t>Execution Strategy</w:t>
      </w:r>
    </w:p>
    <w:p w:rsidR="004A645E" w:rsidRPr="00AD0428" w:rsidRDefault="004A645E" w:rsidP="004A645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Explore the input data provided and confirm if acceptable for the focus of P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roof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f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oncept</w:t>
      </w:r>
    </w:p>
    <w:p w:rsidR="004A645E" w:rsidRPr="00AD0428" w:rsidRDefault="004A645E" w:rsidP="004A645E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Incrementally,</w:t>
      </w:r>
    </w:p>
    <w:p w:rsidR="004A645E" w:rsidRPr="00AD0428" w:rsidRDefault="004A645E" w:rsidP="004A645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Build and deliver a docker container with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blah blah functionality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(to permit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client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team to explore integration &amp; validate it fits within the target deployment environment)</w:t>
      </w:r>
    </w:p>
    <w:p w:rsidR="004A645E" w:rsidRPr="00AD0428" w:rsidRDefault="004A645E" w:rsidP="004A645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Refine the docker container and provide updates to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(client name) 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with incremental features</w:t>
      </w:r>
    </w:p>
    <w:p w:rsidR="004A645E" w:rsidRPr="00AD0428" w:rsidRDefault="004A645E" w:rsidP="004A645E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Prepare research report</w:t>
      </w:r>
    </w:p>
    <w:p w:rsidR="004A645E" w:rsidRPr="004A645E" w:rsidRDefault="004A645E" w:rsidP="00AD0428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Provide knowledge transfer</w:t>
      </w:r>
    </w:p>
    <w:p w:rsidR="004A645E" w:rsidRPr="00AD0428" w:rsidRDefault="004A645E" w:rsidP="004A645E">
      <w:pPr>
        <w:pStyle w:val="Heading2"/>
        <w:rPr>
          <w:sz w:val="27"/>
          <w:szCs w:val="27"/>
        </w:rPr>
      </w:pPr>
      <w:r>
        <w:t xml:space="preserve">Sprint </w:t>
      </w:r>
      <w:r w:rsidRPr="00AD0428">
        <w:t>1</w:t>
      </w:r>
    </w:p>
    <w:p w:rsidR="004A645E" w:rsidRDefault="004A645E" w:rsidP="004A645E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(these are examples)</w:t>
      </w:r>
    </w:p>
    <w:p w:rsidR="004A645E" w:rsidRPr="00AD0428" w:rsidRDefault="004A645E" w:rsidP="004A645E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1 is to deliver scope document and work with (client name) to agree on the acceptance criteria and priority for the deliverables. These can be decomposed to: </w:t>
      </w:r>
    </w:p>
    <w:p w:rsidR="004A645E" w:rsidRPr="00AD0428" w:rsidRDefault="004A645E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Project success criteria</w:t>
      </w:r>
    </w:p>
    <w:p w:rsidR="004A645E" w:rsidRPr="00AD0428" w:rsidRDefault="004A645E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Problem domain clarification</w:t>
      </w:r>
    </w:p>
    <w:p w:rsidR="004A645E" w:rsidRPr="00AD0428" w:rsidRDefault="00B3790A" w:rsidP="004A645E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Visual depiction of the workflow in a flow chart of the processes that this project will automate</w:t>
      </w:r>
    </w:p>
    <w:p w:rsidR="004A645E" w:rsidRPr="00AD0428" w:rsidRDefault="004A645E" w:rsidP="004A645E">
      <w:pPr>
        <w:rPr>
          <w:rFonts w:ascii="Arial" w:eastAsia="Times New Roman" w:hAnsi="Arial" w:cs="Arial"/>
          <w:lang w:val="en-AU" w:eastAsia="en-AU"/>
        </w:rPr>
      </w:pPr>
    </w:p>
    <w:p w:rsidR="004A645E" w:rsidRPr="00AD0428" w:rsidRDefault="004A645E" w:rsidP="004A645E">
      <w:pPr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</w:p>
    <w:p w:rsidR="004A645E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Workflow flowchart that has been agreed upon by all parties</w:t>
      </w:r>
    </w:p>
    <w:p w:rsidR="00F242C7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Scope document (this document) that has been agreed upon by all parties</w:t>
      </w:r>
    </w:p>
    <w:p w:rsidR="00F242C7" w:rsidRPr="00AD0428" w:rsidRDefault="00F242C7" w:rsidP="004A645E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Communication and delivery expectations that has been agreed upon by all parties</w:t>
      </w:r>
    </w:p>
    <w:p w:rsidR="00AD0428" w:rsidRPr="00AD0428" w:rsidRDefault="004A645E" w:rsidP="004A645E">
      <w:pPr>
        <w:pStyle w:val="Heading2"/>
        <w:rPr>
          <w:sz w:val="27"/>
          <w:szCs w:val="27"/>
        </w:rPr>
      </w:pPr>
      <w:r>
        <w:t>Sprint 2</w:t>
      </w:r>
    </w:p>
    <w:p w:rsidR="00AD0428" w:rsidRDefault="00AD0428" w:rsidP="00AD0428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="004A645E"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(these are examples)</w:t>
      </w:r>
    </w:p>
    <w:p w:rsidR="004A645E" w:rsidRPr="00AD0428" w:rsidRDefault="004A645E" w:rsidP="00AD0428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1 is to deliver the end to end infrastructure so we can start collaboratively planning the interfaces to enable integration efforts to commence on (client name)’s side. These can be decomposed to: </w:t>
      </w:r>
    </w:p>
    <w:p w:rsidR="00AD0428" w:rsidRPr="00AD0428" w:rsidRDefault="004A645E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Get an end to end solution working</w:t>
      </w:r>
    </w:p>
    <w:p w:rsidR="00AD0428" w:rsidRPr="00AD0428" w:rsidRDefault="00AD0428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Collaboratively create an output data format / schema (in collaboration with client)</w:t>
      </w:r>
    </w:p>
    <w:p w:rsidR="00AD0428" w:rsidRPr="00AD0428" w:rsidRDefault="00AD0428" w:rsidP="00AD04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Prepare a suitable environment within a docker container to encapsulate and execute the </w:t>
      </w:r>
      <w:r w:rsid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process</w:t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</w:p>
    <w:p w:rsidR="00AD0428" w:rsidRPr="00AD0428" w:rsidRDefault="00AD0428" w:rsidP="00AD042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A docker container encapsulating the </w:t>
      </w:r>
      <w:r w:rsidR="004A645E"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</w:t>
      </w:r>
    </w:p>
    <w:p w:rsidR="00AD0428" w:rsidRPr="00AD0428" w:rsidRDefault="00AD0428" w:rsidP="00AD042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An invocation script that accepts the input folder, output folder and invocation parameters</w:t>
      </w:r>
    </w:p>
    <w:p w:rsidR="00F242C7" w:rsidRDefault="00AD0428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 deployment document that describes how to install and use the solution</w:t>
      </w:r>
    </w:p>
    <w:p w:rsidR="00F242C7" w:rsidRDefault="00F242C7">
      <w:pPr>
        <w:rPr>
          <w:rFonts w:ascii="Arial" w:eastAsia="Times New Roman" w:hAnsi="Arial" w:cs="Times New Roman"/>
          <w:b/>
          <w:bCs/>
          <w:sz w:val="28"/>
          <w:szCs w:val="36"/>
          <w:lang w:val="en-AU" w:eastAsia="en-AU"/>
        </w:rPr>
      </w:pPr>
      <w:r>
        <w:br w:type="page"/>
      </w:r>
    </w:p>
    <w:p w:rsidR="00B3790A" w:rsidRPr="00AD0428" w:rsidRDefault="00B3790A" w:rsidP="00B3790A">
      <w:pPr>
        <w:pStyle w:val="Heading2"/>
        <w:rPr>
          <w:sz w:val="27"/>
          <w:szCs w:val="27"/>
        </w:rPr>
      </w:pPr>
      <w:r>
        <w:lastRenderedPageBreak/>
        <w:t>Sprint 3</w:t>
      </w:r>
    </w:p>
    <w:p w:rsidR="00B3790A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2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3 is to build upon the Increment in Sprint 2, namely by adding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: 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Error logging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proofErr w:type="spellStart"/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Input/Output</w:t>
      </w:r>
      <w:proofErr w:type="spellEnd"/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Validation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 logic</w:t>
      </w:r>
    </w:p>
    <w:p w:rsidR="00B3790A" w:rsidRPr="00AD0428" w:rsidRDefault="00B3790A" w:rsidP="00B3790A">
      <w:pPr>
        <w:rPr>
          <w:rFonts w:ascii="Arial" w:eastAsia="Times New Roman" w:hAnsi="Arial" w:cs="Arial"/>
          <w:lang w:val="en-AU" w:eastAsia="en-AU"/>
        </w:rPr>
      </w:pP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Target deliverables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2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A docker container encapsulating the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An invocation script that accepts the input folder, output folder and invocation parameters</w:t>
      </w:r>
    </w:p>
    <w:p w:rsidR="00B3790A" w:rsidRPr="00AD0428" w:rsidRDefault="00B3790A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A deployment document that describes how to install and use the solution</w:t>
      </w:r>
    </w:p>
    <w:p w:rsidR="00F242C7" w:rsidRDefault="00B3790A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List of errors and associated meaning</w:t>
      </w:r>
    </w:p>
    <w:p w:rsidR="00AD0428" w:rsidRPr="00AD0428" w:rsidRDefault="00B3790A" w:rsidP="00F242C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Sample dataset to validate the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transformation</w:t>
      </w: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engine reported results</w:t>
      </w:r>
    </w:p>
    <w:p w:rsidR="00B3790A" w:rsidRPr="00AD0428" w:rsidRDefault="00B3790A" w:rsidP="00B3790A">
      <w:pPr>
        <w:pStyle w:val="Heading2"/>
        <w:rPr>
          <w:sz w:val="27"/>
          <w:szCs w:val="27"/>
        </w:rPr>
      </w:pPr>
      <w:r>
        <w:t>Sprint 4</w:t>
      </w:r>
    </w:p>
    <w:p w:rsidR="00B3790A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Goals</w:t>
      </w:r>
      <w:r w:rsidRPr="00AD0428"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ab/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3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goal of Sprint 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3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is to</w:t>
      </w:r>
      <w:r w:rsidR="00F242C7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…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bang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pow</w:t>
      </w:r>
    </w:p>
    <w:p w:rsidR="00B3790A" w:rsidRPr="00AD0428" w:rsidRDefault="00F242C7" w:rsidP="00B379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smash</w:t>
      </w:r>
    </w:p>
    <w:p w:rsidR="00B3790A" w:rsidRPr="00AD0428" w:rsidRDefault="00B3790A" w:rsidP="00B3790A">
      <w:pPr>
        <w:rPr>
          <w:rFonts w:ascii="Arial" w:eastAsia="Times New Roman" w:hAnsi="Arial" w:cs="Arial"/>
          <w:lang w:val="en-AU" w:eastAsia="en-AU"/>
        </w:rPr>
      </w:pPr>
    </w:p>
    <w:p w:rsidR="00B3790A" w:rsidRPr="00AD0428" w:rsidRDefault="00B3790A" w:rsidP="00B3790A">
      <w:pP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>Final</w:t>
      </w:r>
      <w:r w:rsidRPr="00AD0428"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deliverables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AU" w:eastAsia="en-AU"/>
        </w:rPr>
        <w:t xml:space="preserve"> 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(</w:t>
      </w: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can be amended based on how Sprint 3 goes</w:t>
      </w:r>
      <w:r w:rsidRPr="004A645E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)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1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thing 2 </w:t>
      </w:r>
    </w:p>
    <w:p w:rsidR="00B3790A" w:rsidRPr="00AD0428" w:rsidRDefault="00F242C7" w:rsidP="00B379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3</w:t>
      </w:r>
    </w:p>
    <w:p w:rsidR="00B3790A" w:rsidRPr="00AD0428" w:rsidRDefault="00F242C7" w:rsidP="00B3790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thing n</w:t>
      </w:r>
    </w:p>
    <w:p w:rsidR="00AD0428" w:rsidRPr="00AD0428" w:rsidRDefault="00AD0428" w:rsidP="00AD0428">
      <w:pPr>
        <w:pStyle w:val="Heading1"/>
      </w:pPr>
      <w:r w:rsidRPr="00AD0428">
        <w:t>Limitations, Constraints and Considerations</w:t>
      </w:r>
    </w:p>
    <w:p w:rsidR="00AD0428" w:rsidRPr="00AD0428" w:rsidRDefault="00F242C7" w:rsidP="00AD0428">
      <w:pPr>
        <w:rPr>
          <w:rFonts w:ascii="Arial" w:eastAsia="Times New Roman" w:hAnsi="Arial" w:cs="Arial"/>
          <w:lang w:val="en-AU" w:eastAsia="en-AU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AU" w:eastAsia="en-AU"/>
        </w:rPr>
        <w:t>The limitations, constraints and considerations of the project are as follows:</w:t>
      </w:r>
    </w:p>
    <w:p w:rsidR="00AD0428" w:rsidRPr="00AD0428" w:rsidRDefault="00AD0428" w:rsidP="00AD0428">
      <w:pPr>
        <w:rPr>
          <w:rFonts w:ascii="Arial" w:eastAsia="Times New Roman" w:hAnsi="Arial" w:cs="Arial"/>
          <w:lang w:val="en-AU" w:eastAsia="en-AU"/>
        </w:rPr>
      </w:pPr>
    </w:p>
    <w:p w:rsidR="00AD0428" w:rsidRPr="00AD0428" w:rsidRDefault="00AD0428" w:rsidP="00AD0428">
      <w:pPr>
        <w:rPr>
          <w:rFonts w:ascii="Arial" w:eastAsia="Times New Roman" w:hAnsi="Arial" w:cs="Arial"/>
          <w:color w:val="7F7F7F" w:themeColor="text1" w:themeTint="80"/>
          <w:lang w:val="en-AU" w:eastAsia="en-AU"/>
        </w:rPr>
      </w:pPr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The following constraints apply for the </w:t>
      </w:r>
      <w:proofErr w:type="spellStart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PoC</w:t>
      </w:r>
      <w:proofErr w:type="spellEnd"/>
      <w:r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and need to be considered when integrating the outputs produced in a larger workflow/pipeline,</w:t>
      </w:r>
    </w:p>
    <w:p w:rsidR="00AD0428" w:rsidRPr="00AD0428" w:rsidRDefault="00F242C7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blah needs to work on AWS</w:t>
      </w:r>
      <w:r w:rsidR="005727CD"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as that is technology stack used by (client)</w:t>
      </w:r>
      <w:r w:rsidR="005727CD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.</w:t>
      </w:r>
    </w:p>
    <w:p w:rsidR="00AD0428" w:rsidRPr="00AD0428" w:rsidRDefault="00F242C7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transformation engine needs</w:t>
      </w:r>
      <w:r w:rsidR="005727CD"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to be in Python as that is technology stack used by (client)</w:t>
      </w:r>
      <w:r w:rsidR="00AD0428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.</w:t>
      </w:r>
    </w:p>
    <w:p w:rsidR="00AD0428" w:rsidRPr="00AD0428" w:rsidRDefault="005727CD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This project will not focus on UI/UX refinements, instead focusing on implementation of the functionality</w:t>
      </w:r>
      <w:r w:rsidR="00AD0428" w:rsidRPr="00AD0428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 xml:space="preserve"> </w:t>
      </w:r>
    </w:p>
    <w:p w:rsidR="00AD0428" w:rsidRPr="00AD0428" w:rsidRDefault="005727CD" w:rsidP="00AD042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</w:pPr>
      <w:r w:rsidRPr="005727CD">
        <w:rPr>
          <w:rFonts w:ascii="Arial" w:eastAsia="Times New Roman" w:hAnsi="Arial" w:cs="Arial"/>
          <w:color w:val="7F7F7F" w:themeColor="text1" w:themeTint="80"/>
          <w:sz w:val="22"/>
          <w:szCs w:val="22"/>
          <w:lang w:val="en-AU" w:eastAsia="en-AU"/>
        </w:rPr>
        <w:t>The front end will conform to Web Content Accessibility Guidelines of at least AA.</w:t>
      </w:r>
    </w:p>
    <w:p w:rsidR="00727F3E" w:rsidRPr="00AD0428" w:rsidRDefault="00727F3E">
      <w:pPr>
        <w:rPr>
          <w:rFonts w:ascii="Arial" w:hAnsi="Arial" w:cs="Arial"/>
        </w:rPr>
      </w:pPr>
    </w:p>
    <w:sectPr w:rsidR="00727F3E" w:rsidRPr="00AD0428" w:rsidSect="00D9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58F"/>
    <w:multiLevelType w:val="multilevel"/>
    <w:tmpl w:val="F2EE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2105C"/>
    <w:multiLevelType w:val="multilevel"/>
    <w:tmpl w:val="8122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D3A0C"/>
    <w:multiLevelType w:val="multilevel"/>
    <w:tmpl w:val="621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87E44"/>
    <w:multiLevelType w:val="multilevel"/>
    <w:tmpl w:val="A224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A7D14"/>
    <w:multiLevelType w:val="multilevel"/>
    <w:tmpl w:val="723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A1926"/>
    <w:multiLevelType w:val="multilevel"/>
    <w:tmpl w:val="01A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A227F"/>
    <w:multiLevelType w:val="hybridMultilevel"/>
    <w:tmpl w:val="20FE1328"/>
    <w:lvl w:ilvl="0" w:tplc="9FF271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2E39"/>
    <w:multiLevelType w:val="multilevel"/>
    <w:tmpl w:val="F3F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618ED"/>
    <w:multiLevelType w:val="hybridMultilevel"/>
    <w:tmpl w:val="E7B83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70615"/>
    <w:multiLevelType w:val="multilevel"/>
    <w:tmpl w:val="1EF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F50FF"/>
    <w:multiLevelType w:val="multilevel"/>
    <w:tmpl w:val="21C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C7C2E"/>
    <w:multiLevelType w:val="multilevel"/>
    <w:tmpl w:val="A17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61F85"/>
    <w:multiLevelType w:val="multilevel"/>
    <w:tmpl w:val="B99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4"/>
  </w:num>
  <w:num w:numId="11">
    <w:abstractNumId w:val="7"/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3tjQ1N7YwNjAyMTdQ0lEKTi0uzszPAykwrAUAW+icOSwAAAA="/>
  </w:docVars>
  <w:rsids>
    <w:rsidRoot w:val="001E5D16"/>
    <w:rsid w:val="001E5D16"/>
    <w:rsid w:val="003C454E"/>
    <w:rsid w:val="004A645E"/>
    <w:rsid w:val="004D4B26"/>
    <w:rsid w:val="00547FAB"/>
    <w:rsid w:val="005727CD"/>
    <w:rsid w:val="00727F3E"/>
    <w:rsid w:val="00AD0428"/>
    <w:rsid w:val="00B3790A"/>
    <w:rsid w:val="00B80427"/>
    <w:rsid w:val="00D94176"/>
    <w:rsid w:val="00E21087"/>
    <w:rsid w:val="00E22AAC"/>
    <w:rsid w:val="00F2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85E1"/>
  <w14:defaultImageDpi w14:val="32767"/>
  <w15:chartTrackingRefBased/>
  <w15:docId w15:val="{8FDF458B-0BA6-43B3-9861-B780315A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28"/>
    <w:pPr>
      <w:keepNext/>
      <w:keepLines/>
      <w:spacing w:before="240"/>
      <w:outlineLvl w:val="0"/>
    </w:pPr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AD0428"/>
    <w:pPr>
      <w:spacing w:before="100" w:beforeAutospacing="1" w:after="100" w:afterAutospacing="1"/>
      <w:outlineLvl w:val="1"/>
    </w:pPr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AD04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428"/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D0428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D04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apple-tab-span">
    <w:name w:val="apple-tab-span"/>
    <w:basedOn w:val="DefaultParagraphFont"/>
    <w:rsid w:val="00AD0428"/>
  </w:style>
  <w:style w:type="paragraph" w:styleId="ListParagraph">
    <w:name w:val="List Paragraph"/>
    <w:basedOn w:val="Normal"/>
    <w:uiPriority w:val="34"/>
    <w:qFormat/>
    <w:rsid w:val="00AD0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428"/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727CD"/>
    <w:pPr>
      <w:contextualSpacing/>
      <w:jc w:val="center"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CD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CD"/>
    <w:pPr>
      <w:numPr>
        <w:ilvl w:val="1"/>
      </w:numPr>
      <w:spacing w:after="160"/>
      <w:jc w:val="center"/>
    </w:pPr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27CD"/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5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8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1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sit209-iot-app\submissions\62P%20Project%20Proposal\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Proposal.dotx</Template>
  <TotalTime>3</TotalTime>
  <Pages>5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Gale Rainwood</cp:lastModifiedBy>
  <cp:revision>1</cp:revision>
  <dcterms:created xsi:type="dcterms:W3CDTF">2019-08-20T01:52:00Z</dcterms:created>
  <dcterms:modified xsi:type="dcterms:W3CDTF">2019-08-20T01:55:00Z</dcterms:modified>
</cp:coreProperties>
</file>